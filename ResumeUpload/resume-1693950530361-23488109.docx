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2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21"/>
        <w:gridCol w:w="2848"/>
        <w:gridCol w:w="831"/>
        <w:gridCol w:w="6122"/>
      </w:tblGrid>
      <w:tr w:rsidR="00647A4B" w:rsidRPr="00C34F76" w14:paraId="11AB322C" w14:textId="77777777" w:rsidTr="0026669F">
        <w:trPr>
          <w:trHeight w:val="1124"/>
          <w:jc w:val="center"/>
        </w:trPr>
        <w:tc>
          <w:tcPr>
            <w:tcW w:w="3669" w:type="dxa"/>
            <w:gridSpan w:val="2"/>
            <w:vAlign w:val="center"/>
          </w:tcPr>
          <w:p w14:paraId="1019A6F2" w14:textId="77777777" w:rsidR="00426BF2" w:rsidRPr="00C34F76" w:rsidRDefault="00426BF2" w:rsidP="00426BF2">
            <w:pPr>
              <w:rPr>
                <w:rFonts w:ascii="Times New Roman" w:hAnsi="Times New Roman"/>
                <w:b/>
                <w:bCs/>
                <w:sz w:val="48"/>
                <w:szCs w:val="48"/>
              </w:rPr>
            </w:pPr>
            <w:r w:rsidRPr="00C34F76">
              <w:rPr>
                <w:rFonts w:ascii="Times New Roman" w:hAnsi="Times New Roman"/>
                <w:b/>
                <w:bCs/>
                <w:sz w:val="48"/>
                <w:szCs w:val="48"/>
              </w:rPr>
              <w:t xml:space="preserve">CURRICULUM </w:t>
            </w:r>
          </w:p>
          <w:p w14:paraId="43265C8B" w14:textId="77777777" w:rsidR="00426BF2" w:rsidRPr="00C34F76" w:rsidRDefault="00426BF2" w:rsidP="00426BF2">
            <w:pPr>
              <w:rPr>
                <w:rFonts w:ascii="Times New Roman" w:hAnsi="Times New Roman"/>
                <w:b/>
                <w:bCs/>
                <w:sz w:val="48"/>
                <w:szCs w:val="48"/>
              </w:rPr>
            </w:pPr>
            <w:r w:rsidRPr="00C34F76">
              <w:rPr>
                <w:rFonts w:ascii="Times New Roman" w:hAnsi="Times New Roman"/>
                <w:b/>
                <w:bCs/>
                <w:sz w:val="48"/>
                <w:szCs w:val="48"/>
              </w:rPr>
              <w:t>VITAE</w:t>
            </w:r>
          </w:p>
          <w:p w14:paraId="1722265C" w14:textId="77777777" w:rsidR="00647A4B" w:rsidRPr="00C34F76" w:rsidRDefault="00647A4B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  <w:p w14:paraId="03240311" w14:textId="68AB8535" w:rsidR="00426BF2" w:rsidRPr="00C34F76" w:rsidRDefault="00426BF2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1" w:type="dxa"/>
            <w:vMerge w:val="restart"/>
          </w:tcPr>
          <w:p w14:paraId="17964831" w14:textId="77777777" w:rsidR="00647A4B" w:rsidRPr="00C34F76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 w:val="restart"/>
          </w:tcPr>
          <w:p w14:paraId="7B5C4F4C" w14:textId="6205539C" w:rsidR="00647A4B" w:rsidRPr="00C34F76" w:rsidRDefault="00426BF2" w:rsidP="00222466">
            <w:pPr>
              <w:pStyle w:val="Title"/>
              <w:rPr>
                <w:rFonts w:ascii="Times New Roman" w:hAnsi="Times New Roman"/>
                <w:b/>
                <w:bCs w:val="0"/>
              </w:rPr>
            </w:pPr>
            <w:r w:rsidRPr="00C34F76">
              <w:rPr>
                <w:rFonts w:ascii="Times New Roman" w:hAnsi="Times New Roman"/>
                <w:b/>
                <w:bCs w:val="0"/>
              </w:rPr>
              <w:t>jawad irshad</w:t>
            </w:r>
            <w:r w:rsidR="00647A4B" w:rsidRPr="00C34F76">
              <w:rPr>
                <w:rFonts w:ascii="Times New Roman" w:hAnsi="Times New Roman"/>
                <w:b/>
                <w:bCs w:val="0"/>
              </w:rPr>
              <w:t xml:space="preserve"> </w:t>
            </w:r>
          </w:p>
          <w:p w14:paraId="1F5B231A" w14:textId="03C6433D" w:rsidR="00647A4B" w:rsidRPr="00C34F76" w:rsidRDefault="009E3967" w:rsidP="00C4452C">
            <w:pPr>
              <w:pStyle w:val="Heading1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 xml:space="preserve">Work </w:t>
            </w:r>
            <w:r w:rsidR="00647A4B" w:rsidRPr="00C34F76">
              <w:rPr>
                <w:rFonts w:ascii="Times New Roman" w:hAnsi="Times New Roman"/>
              </w:rPr>
              <w:t>Experience</w:t>
            </w:r>
          </w:p>
          <w:p w14:paraId="065E661B" w14:textId="30DF6FE5" w:rsidR="00647A4B" w:rsidRPr="00C34F76" w:rsidRDefault="00426BF2" w:rsidP="00C4452C">
            <w:pPr>
              <w:pStyle w:val="Heading2"/>
              <w:rPr>
                <w:rFonts w:ascii="Times New Roman" w:hAnsi="Times New Roman"/>
                <w:b w:val="0"/>
                <w:bCs w:val="0"/>
              </w:rPr>
            </w:pPr>
            <w:r w:rsidRPr="00C34F76">
              <w:rPr>
                <w:rFonts w:ascii="Times New Roman" w:hAnsi="Times New Roman"/>
                <w:b w:val="0"/>
                <w:bCs w:val="0"/>
              </w:rPr>
              <w:t>2019</w:t>
            </w:r>
            <w:r w:rsidR="00647A4B" w:rsidRPr="00C34F76">
              <w:rPr>
                <w:rFonts w:ascii="Times New Roman" w:hAnsi="Times New Roman"/>
                <w:b w:val="0"/>
                <w:bCs w:val="0"/>
              </w:rPr>
              <w:t>–</w:t>
            </w:r>
            <w:r w:rsidRPr="00C34F76">
              <w:rPr>
                <w:rFonts w:ascii="Times New Roman" w:hAnsi="Times New Roman"/>
                <w:b w:val="0"/>
                <w:bCs w:val="0"/>
              </w:rPr>
              <w:t>20</w:t>
            </w:r>
          </w:p>
          <w:p w14:paraId="74482504" w14:textId="77F142B6" w:rsidR="00C36409" w:rsidRPr="00C34F76" w:rsidRDefault="00426BF2" w:rsidP="00AC097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4F76">
              <w:rPr>
                <w:rFonts w:ascii="Times New Roman" w:hAnsi="Times New Roman"/>
                <w:b/>
                <w:bCs/>
                <w:sz w:val="24"/>
                <w:szCs w:val="24"/>
              </w:rPr>
              <w:t>Teacher</w:t>
            </w:r>
            <w:r w:rsidRPr="00C34F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7A4B" w:rsidRPr="00C34F76">
              <w:rPr>
                <w:rStyle w:val="Strong"/>
                <w:rFonts w:ascii="Times New Roman" w:hAnsi="Times New Roman"/>
                <w:color w:val="auto"/>
                <w:sz w:val="24"/>
                <w:szCs w:val="24"/>
              </w:rPr>
              <w:t>•</w:t>
            </w:r>
            <w:r w:rsidR="00647A4B" w:rsidRPr="00C34F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34F76">
              <w:rPr>
                <w:rFonts w:ascii="Times New Roman" w:hAnsi="Times New Roman"/>
                <w:b/>
                <w:bCs/>
                <w:sz w:val="24"/>
                <w:szCs w:val="24"/>
              </w:rPr>
              <w:t>The Trainers School</w:t>
            </w:r>
          </w:p>
          <w:p w14:paraId="7D992DA9" w14:textId="608107B7" w:rsidR="009B07FA" w:rsidRPr="00C34F76" w:rsidRDefault="006D29FA" w:rsidP="00AC0979">
            <w:pPr>
              <w:spacing w:after="0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 xml:space="preserve">I had </w:t>
            </w:r>
            <w:r w:rsidR="00B441A7" w:rsidRPr="00C34F76">
              <w:rPr>
                <w:rFonts w:ascii="Times New Roman" w:hAnsi="Times New Roman"/>
              </w:rPr>
              <w:t>been</w:t>
            </w:r>
            <w:r w:rsidR="005236AE" w:rsidRPr="00C34F76">
              <w:rPr>
                <w:rFonts w:ascii="Times New Roman" w:hAnsi="Times New Roman"/>
              </w:rPr>
              <w:t xml:space="preserve"> </w:t>
            </w:r>
            <w:r w:rsidR="00756D02" w:rsidRPr="00C34F76">
              <w:rPr>
                <w:rFonts w:ascii="Times New Roman" w:hAnsi="Times New Roman"/>
              </w:rPr>
              <w:t xml:space="preserve">a primary teacher of Mathematics </w:t>
            </w:r>
            <w:r w:rsidR="00A1196A" w:rsidRPr="00C34F76">
              <w:rPr>
                <w:rFonts w:ascii="Times New Roman" w:hAnsi="Times New Roman"/>
              </w:rPr>
              <w:t>&amp;</w:t>
            </w:r>
            <w:r w:rsidR="00756D02" w:rsidRPr="00C34F76">
              <w:rPr>
                <w:rFonts w:ascii="Times New Roman" w:hAnsi="Times New Roman"/>
              </w:rPr>
              <w:t xml:space="preserve"> Science </w:t>
            </w:r>
            <w:r w:rsidR="00AC0979" w:rsidRPr="00C34F76">
              <w:rPr>
                <w:rFonts w:ascii="Times New Roman" w:hAnsi="Times New Roman"/>
              </w:rPr>
              <w:t>of class 1 to 8</w:t>
            </w:r>
          </w:p>
          <w:p w14:paraId="2C671035" w14:textId="77777777" w:rsidR="00AC0979" w:rsidRPr="00C34F76" w:rsidRDefault="00AC0979" w:rsidP="00AC0979">
            <w:pPr>
              <w:spacing w:after="0"/>
              <w:rPr>
                <w:rFonts w:ascii="Times New Roman" w:hAnsi="Times New Roman"/>
              </w:rPr>
            </w:pPr>
          </w:p>
          <w:p w14:paraId="3560F8CF" w14:textId="26F5AC88" w:rsidR="00647A4B" w:rsidRPr="00C34F76" w:rsidRDefault="00542A7C" w:rsidP="00AF237A">
            <w:pPr>
              <w:spacing w:after="0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>2018</w:t>
            </w:r>
            <w:r w:rsidR="00647A4B" w:rsidRPr="00C34F76">
              <w:rPr>
                <w:rFonts w:ascii="Times New Roman" w:hAnsi="Times New Roman"/>
              </w:rPr>
              <w:t>–</w:t>
            </w:r>
            <w:r w:rsidRPr="00C34F76">
              <w:rPr>
                <w:rFonts w:ascii="Times New Roman" w:hAnsi="Times New Roman"/>
              </w:rPr>
              <w:t>19</w:t>
            </w:r>
          </w:p>
          <w:p w14:paraId="54DF1437" w14:textId="4C18587A" w:rsidR="00647A4B" w:rsidRPr="00C34F76" w:rsidRDefault="00542A7C" w:rsidP="00AF237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4F76">
              <w:rPr>
                <w:rFonts w:ascii="Times New Roman" w:hAnsi="Times New Roman"/>
                <w:b/>
                <w:bCs/>
                <w:sz w:val="24"/>
                <w:szCs w:val="24"/>
              </w:rPr>
              <w:t>Home Tutor</w:t>
            </w:r>
            <w:r w:rsidR="00F51250" w:rsidRPr="00C34F7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D073030" w14:textId="42B67937" w:rsidR="00FC5D9B" w:rsidRPr="00C34F76" w:rsidRDefault="00FC5D9B" w:rsidP="00AF237A">
            <w:pPr>
              <w:spacing w:after="0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 xml:space="preserve">I had been </w:t>
            </w:r>
            <w:r w:rsidR="007C527C" w:rsidRPr="00C34F76">
              <w:rPr>
                <w:rFonts w:ascii="Times New Roman" w:hAnsi="Times New Roman"/>
              </w:rPr>
              <w:t xml:space="preserve">taught </w:t>
            </w:r>
            <w:r w:rsidR="00A1196A" w:rsidRPr="00C34F76">
              <w:rPr>
                <w:rFonts w:ascii="Times New Roman" w:hAnsi="Times New Roman"/>
              </w:rPr>
              <w:t>Chemistry &amp; Mathematics of class Matric.</w:t>
            </w:r>
          </w:p>
          <w:p w14:paraId="4498BDFA" w14:textId="77777777" w:rsidR="00AF237A" w:rsidRPr="00C34F76" w:rsidRDefault="00AF237A" w:rsidP="00AF237A">
            <w:pPr>
              <w:spacing w:after="0"/>
              <w:rPr>
                <w:rFonts w:ascii="Times New Roman" w:hAnsi="Times New Roman"/>
                <w:b/>
                <w:bCs/>
              </w:rPr>
            </w:pPr>
          </w:p>
          <w:p w14:paraId="0D176F61" w14:textId="77777777" w:rsidR="00647A4B" w:rsidRPr="00C34F76" w:rsidRDefault="00647A4B" w:rsidP="00C4452C">
            <w:pPr>
              <w:pStyle w:val="Heading1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>Education</w:t>
            </w:r>
          </w:p>
          <w:p w14:paraId="3F568E6F" w14:textId="6F0CC212" w:rsidR="00F574E5" w:rsidRDefault="00F574E5" w:rsidP="00F574E5">
            <w:pPr>
              <w:pStyle w:val="Heading2"/>
              <w:numPr>
                <w:ilvl w:val="0"/>
                <w:numId w:val="13"/>
              </w:numPr>
              <w:rPr>
                <w:rFonts w:ascii="Times New Roman" w:hAnsi="Times New Roman"/>
                <w:b w:val="0"/>
                <w:bCs w:val="0"/>
              </w:rPr>
            </w:pPr>
            <w:proofErr w:type="gramStart"/>
            <w:r w:rsidRPr="00E638BE">
              <w:rPr>
                <w:rFonts w:ascii="Times New Roman" w:hAnsi="Times New Roman"/>
                <w:sz w:val="24"/>
                <w:szCs w:val="22"/>
              </w:rPr>
              <w:t>Bachelor’s</w:t>
            </w:r>
            <w:proofErr w:type="gramEnd"/>
            <w:r w:rsidRPr="00E638BE">
              <w:rPr>
                <w:rFonts w:ascii="Times New Roman" w:hAnsi="Times New Roman"/>
                <w:sz w:val="24"/>
                <w:szCs w:val="22"/>
              </w:rPr>
              <w:t xml:space="preserve"> in Software Engineering</w:t>
            </w:r>
            <w:r w:rsidR="00107B14" w:rsidRPr="00E638BE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Pr="00E638BE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(In Progress)</w:t>
            </w:r>
          </w:p>
          <w:p w14:paraId="577E1583" w14:textId="0B443D81" w:rsidR="00F574E5" w:rsidRDefault="00E43EAF" w:rsidP="00E43EAF">
            <w:pPr>
              <w:ind w:left="72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From SMI University</w:t>
            </w:r>
          </w:p>
          <w:p w14:paraId="53F82CB1" w14:textId="26D088D5" w:rsidR="00E43EAF" w:rsidRPr="00D7714C" w:rsidRDefault="00E43EAF" w:rsidP="00D7714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E638BE">
              <w:rPr>
                <w:b/>
                <w:bCs/>
                <w:sz w:val="24"/>
                <w:szCs w:val="32"/>
              </w:rPr>
              <w:t xml:space="preserve">Intermediate </w:t>
            </w:r>
            <w:r w:rsidR="00B33775" w:rsidRPr="00D7714C">
              <w:t>(2019)</w:t>
            </w:r>
          </w:p>
          <w:p w14:paraId="0339264C" w14:textId="136B83DD" w:rsidR="00E74F40" w:rsidRDefault="00E74F40" w:rsidP="00D7714C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rFonts w:ascii="Times New Roman" w:hAnsi="Times New Roman"/>
                <w:sz w:val="22"/>
                <w:szCs w:val="20"/>
              </w:rPr>
            </w:pPr>
            <w:r w:rsidRPr="00E638BE">
              <w:rPr>
                <w:rFonts w:ascii="Times New Roman" w:hAnsi="Times New Roman"/>
                <w:sz w:val="22"/>
                <w:szCs w:val="20"/>
              </w:rPr>
              <w:t xml:space="preserve">From </w:t>
            </w:r>
            <w:r w:rsidR="00CE7305">
              <w:rPr>
                <w:rFonts w:ascii="Times New Roman" w:hAnsi="Times New Roman"/>
                <w:sz w:val="22"/>
                <w:szCs w:val="20"/>
              </w:rPr>
              <w:t>Govt. Degree Boys College</w:t>
            </w:r>
            <w:r w:rsidR="00D7714C">
              <w:rPr>
                <w:rFonts w:ascii="Times New Roman" w:hAnsi="Times New Roman"/>
                <w:sz w:val="22"/>
                <w:szCs w:val="20"/>
              </w:rPr>
              <w:t>, Gulshan-e-Iqbal</w:t>
            </w:r>
          </w:p>
          <w:p w14:paraId="1EAE6444" w14:textId="77777777" w:rsidR="00D7714C" w:rsidRPr="00E638BE" w:rsidRDefault="00D7714C" w:rsidP="00D7714C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rFonts w:ascii="Times New Roman" w:hAnsi="Times New Roman"/>
                <w:sz w:val="22"/>
                <w:szCs w:val="20"/>
              </w:rPr>
            </w:pPr>
          </w:p>
          <w:p w14:paraId="2840C062" w14:textId="204CF167" w:rsidR="00E74F40" w:rsidRPr="00E638BE" w:rsidRDefault="00E74F40" w:rsidP="00D7714C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4"/>
                <w:szCs w:val="32"/>
              </w:rPr>
            </w:pPr>
            <w:r w:rsidRPr="00E638BE">
              <w:rPr>
                <w:b/>
                <w:bCs/>
                <w:sz w:val="24"/>
                <w:szCs w:val="32"/>
              </w:rPr>
              <w:t>Matriculation</w:t>
            </w:r>
            <w:r w:rsidR="00B33775">
              <w:rPr>
                <w:b/>
                <w:bCs/>
                <w:sz w:val="24"/>
                <w:szCs w:val="32"/>
              </w:rPr>
              <w:t xml:space="preserve"> </w:t>
            </w:r>
            <w:r w:rsidR="00B33775" w:rsidRPr="00D7714C">
              <w:t>(</w:t>
            </w:r>
            <w:r w:rsidR="00A35685" w:rsidRPr="00D7714C">
              <w:t>2016)</w:t>
            </w:r>
          </w:p>
          <w:p w14:paraId="5F7343BF" w14:textId="47C55B30" w:rsidR="00E638BE" w:rsidRPr="00E638BE" w:rsidRDefault="00E638BE" w:rsidP="00D7714C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rFonts w:ascii="Times New Roman" w:hAnsi="Times New Roman"/>
                <w:sz w:val="22"/>
                <w:szCs w:val="28"/>
              </w:rPr>
            </w:pPr>
            <w:r w:rsidRPr="00E638BE">
              <w:rPr>
                <w:rFonts w:ascii="Times New Roman" w:hAnsi="Times New Roman"/>
                <w:sz w:val="22"/>
                <w:szCs w:val="28"/>
              </w:rPr>
              <w:t xml:space="preserve">From </w:t>
            </w:r>
            <w:r w:rsidR="00A35685">
              <w:rPr>
                <w:rFonts w:ascii="Times New Roman" w:hAnsi="Times New Roman"/>
                <w:sz w:val="22"/>
                <w:szCs w:val="28"/>
              </w:rPr>
              <w:t>Sindh Model School</w:t>
            </w:r>
          </w:p>
          <w:p w14:paraId="656DA438" w14:textId="3AC79AEB" w:rsidR="00647A4B" w:rsidRPr="00C34F76" w:rsidRDefault="00647A4B" w:rsidP="00F574E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</w:rPr>
            </w:pPr>
          </w:p>
          <w:p w14:paraId="3A41DBA0" w14:textId="07FEAD7D" w:rsidR="00647A4B" w:rsidRPr="00C34F76" w:rsidRDefault="00E973F9" w:rsidP="00C4452C"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skills</w:t>
            </w:r>
          </w:p>
          <w:p w14:paraId="0B935674" w14:textId="560A14FC" w:rsidR="00647A4B" w:rsidRDefault="00986CC0" w:rsidP="00C157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 Word</w:t>
            </w:r>
            <w:r w:rsidR="00AC18D1">
              <w:rPr>
                <w:rFonts w:ascii="Times New Roman" w:hAnsi="Times New Roman"/>
              </w:rPr>
              <w:t xml:space="preserve">         </w:t>
            </w:r>
            <w:r w:rsidR="00261C76">
              <w:rPr>
                <w:rFonts w:ascii="Times New Roman" w:hAnsi="Times New Roman"/>
              </w:rPr>
              <w:t xml:space="preserve">                                </w:t>
            </w:r>
          </w:p>
          <w:p w14:paraId="146CEACA" w14:textId="41A753F9" w:rsidR="00986CC0" w:rsidRDefault="00986CC0" w:rsidP="00C157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 Excel</w:t>
            </w:r>
          </w:p>
          <w:p w14:paraId="4B4D574A" w14:textId="55C27E0D" w:rsidR="00986CC0" w:rsidRDefault="00B26246" w:rsidP="00C157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Photoshop Premier</w:t>
            </w:r>
          </w:p>
          <w:p w14:paraId="216A9C74" w14:textId="7719D4A6" w:rsidR="00B26246" w:rsidRDefault="00B26246" w:rsidP="00C157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Photoshop Illustrator</w:t>
            </w:r>
          </w:p>
          <w:p w14:paraId="34FFEC27" w14:textId="2CC1F931" w:rsidR="00B26246" w:rsidRDefault="00B26246" w:rsidP="00C157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Photoshop Lightroom</w:t>
            </w:r>
          </w:p>
          <w:p w14:paraId="2881A49E" w14:textId="2956C938" w:rsidR="001022DD" w:rsidRDefault="001022DD" w:rsidP="00C157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="006009AA">
              <w:rPr>
                <w:rFonts w:ascii="Times New Roman" w:hAnsi="Times New Roman"/>
              </w:rPr>
              <w:t xml:space="preserve"> </w:t>
            </w:r>
            <w:r w:rsidR="00557635">
              <w:rPr>
                <w:rFonts w:ascii="Times New Roman" w:hAnsi="Times New Roman"/>
              </w:rPr>
              <w:t>(Programming</w:t>
            </w:r>
            <w:r w:rsidR="006009AA">
              <w:rPr>
                <w:rFonts w:ascii="Times New Roman" w:hAnsi="Times New Roman"/>
              </w:rPr>
              <w:t xml:space="preserve"> Language</w:t>
            </w:r>
            <w:r w:rsidR="00AD6AF6">
              <w:rPr>
                <w:rFonts w:ascii="Times New Roman" w:hAnsi="Times New Roman"/>
              </w:rPr>
              <w:t>)</w:t>
            </w:r>
          </w:p>
          <w:p w14:paraId="0FE79546" w14:textId="77777777" w:rsidR="006009AA" w:rsidRPr="0014550D" w:rsidRDefault="006009AA" w:rsidP="00C157C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Java (Object Oriented Programming)</w:t>
            </w:r>
          </w:p>
          <w:p w14:paraId="2E686500" w14:textId="6D534BC0" w:rsidR="00647A4B" w:rsidRPr="00C34F76" w:rsidRDefault="008B5229" w:rsidP="00C4452C"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hobbies</w:t>
            </w:r>
          </w:p>
          <w:p w14:paraId="75F78810" w14:textId="3130F614" w:rsidR="00647A4B" w:rsidRDefault="00A7436B" w:rsidP="00A743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Photography</w:t>
            </w:r>
          </w:p>
          <w:p w14:paraId="773922FD" w14:textId="193308B6" w:rsidR="00A7436B" w:rsidRDefault="00A7436B" w:rsidP="00A743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Designing</w:t>
            </w:r>
          </w:p>
          <w:p w14:paraId="639CCC73" w14:textId="688F47A0" w:rsidR="00A7436B" w:rsidRDefault="00A7436B" w:rsidP="00A743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Driving</w:t>
            </w:r>
          </w:p>
          <w:p w14:paraId="3E235C87" w14:textId="7D0195D8" w:rsidR="00A7436B" w:rsidRDefault="00A7436B" w:rsidP="00A743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</w:t>
            </w:r>
          </w:p>
          <w:p w14:paraId="73677AB7" w14:textId="77777777" w:rsidR="00A7436B" w:rsidRPr="00A7436B" w:rsidRDefault="00A7436B" w:rsidP="00A7436B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Times New Roman" w:hAnsi="Times New Roman"/>
              </w:rPr>
            </w:pPr>
          </w:p>
          <w:p w14:paraId="0FECFCCE" w14:textId="51229274" w:rsidR="00647A4B" w:rsidRPr="00C34F76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</w:p>
        </w:tc>
      </w:tr>
      <w:tr w:rsidR="00F51250" w:rsidRPr="00C34F76" w14:paraId="34BEEE89" w14:textId="77777777" w:rsidTr="0026669F">
        <w:trPr>
          <w:trHeight w:val="834"/>
          <w:jc w:val="center"/>
        </w:trPr>
        <w:tc>
          <w:tcPr>
            <w:tcW w:w="3669" w:type="dxa"/>
            <w:gridSpan w:val="2"/>
            <w:tcMar>
              <w:left w:w="0" w:type="dxa"/>
              <w:right w:w="0" w:type="dxa"/>
            </w:tcMar>
          </w:tcPr>
          <w:p w14:paraId="6FB07276" w14:textId="77777777" w:rsidR="00F51250" w:rsidRPr="00C34F76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831" w:type="dxa"/>
            <w:vMerge/>
            <w:tcBorders>
              <w:bottom w:val="nil"/>
            </w:tcBorders>
          </w:tcPr>
          <w:p w14:paraId="5F2406B6" w14:textId="77777777" w:rsidR="00F51250" w:rsidRPr="00C34F76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  <w:tcBorders>
              <w:bottom w:val="nil"/>
            </w:tcBorders>
          </w:tcPr>
          <w:p w14:paraId="0422590D" w14:textId="77777777" w:rsidR="00F51250" w:rsidRPr="00C34F7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</w:p>
        </w:tc>
      </w:tr>
      <w:tr w:rsidR="00071E84" w:rsidRPr="00C34F76" w14:paraId="635F2632" w14:textId="77777777" w:rsidTr="0026669F">
        <w:trPr>
          <w:trHeight w:val="613"/>
          <w:jc w:val="center"/>
        </w:trPr>
        <w:tc>
          <w:tcPr>
            <w:tcW w:w="821" w:type="dxa"/>
            <w:vAlign w:val="center"/>
          </w:tcPr>
          <w:p w14:paraId="1BD1DB0F" w14:textId="77777777" w:rsidR="00071E84" w:rsidRPr="00C34F76" w:rsidRDefault="00071E84" w:rsidP="00222466">
            <w:pPr>
              <w:pStyle w:val="Information"/>
              <w:rPr>
                <w:rStyle w:val="Strong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C34F76">
              <w:rPr>
                <w:rFonts w:ascii="Times New Roman" w:hAnsi="Times New Roman"/>
                <w:noProof/>
              </w:rPr>
              <w:drawing>
                <wp:inline distT="0" distB="0" distL="0" distR="0" wp14:anchorId="3081B7A5" wp14:editId="7B6EF4B4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  <w:vAlign w:val="center"/>
          </w:tcPr>
          <w:p w14:paraId="178E27D9" w14:textId="77777777" w:rsidR="00426BF2" w:rsidRPr="00C34F76" w:rsidRDefault="00426BF2" w:rsidP="00426BF2">
            <w:pPr>
              <w:pStyle w:val="Information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>Flat No A006, Ajmeer Pride, Gulistan-e-Johar, Block 12</w:t>
            </w:r>
          </w:p>
          <w:p w14:paraId="53D00954" w14:textId="439B6568" w:rsidR="00071E84" w:rsidRPr="00C34F76" w:rsidRDefault="00426BF2" w:rsidP="00426BF2">
            <w:pPr>
              <w:pStyle w:val="Information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>Karachi</w:t>
            </w:r>
          </w:p>
        </w:tc>
        <w:tc>
          <w:tcPr>
            <w:tcW w:w="831" w:type="dxa"/>
            <w:vMerge/>
          </w:tcPr>
          <w:p w14:paraId="6F02BAF9" w14:textId="77777777" w:rsidR="00071E84" w:rsidRPr="00C34F76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56CBCC08" w14:textId="77777777" w:rsidR="00071E84" w:rsidRPr="00C34F76" w:rsidRDefault="00071E84" w:rsidP="005801E5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647A4B" w:rsidRPr="00C34F76" w14:paraId="086CD117" w14:textId="77777777" w:rsidTr="0026669F">
        <w:trPr>
          <w:trHeight w:val="205"/>
          <w:jc w:val="center"/>
        </w:trPr>
        <w:tc>
          <w:tcPr>
            <w:tcW w:w="3669" w:type="dxa"/>
            <w:gridSpan w:val="2"/>
            <w:vAlign w:val="center"/>
          </w:tcPr>
          <w:p w14:paraId="54493D74" w14:textId="77777777" w:rsidR="00647A4B" w:rsidRPr="00C34F76" w:rsidRDefault="00647A4B" w:rsidP="00071E8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Merge/>
          </w:tcPr>
          <w:p w14:paraId="18C77D8F" w14:textId="77777777" w:rsidR="00647A4B" w:rsidRPr="00C34F76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38289870" w14:textId="77777777" w:rsidR="00647A4B" w:rsidRPr="00C34F76" w:rsidRDefault="00647A4B" w:rsidP="005801E5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071E84" w:rsidRPr="00C34F76" w14:paraId="470A79C6" w14:textId="77777777" w:rsidTr="0026669F">
        <w:trPr>
          <w:trHeight w:val="706"/>
          <w:jc w:val="center"/>
        </w:trPr>
        <w:tc>
          <w:tcPr>
            <w:tcW w:w="821" w:type="dxa"/>
            <w:vAlign w:val="center"/>
          </w:tcPr>
          <w:p w14:paraId="519E0F02" w14:textId="77777777" w:rsidR="00071E84" w:rsidRPr="00C34F76" w:rsidRDefault="00071E84" w:rsidP="00222466">
            <w:pPr>
              <w:pStyle w:val="Information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  <w:noProof/>
              </w:rPr>
              <w:drawing>
                <wp:inline distT="0" distB="0" distL="0" distR="0" wp14:anchorId="6AAE8D55" wp14:editId="4570DE1B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  <w:vAlign w:val="center"/>
          </w:tcPr>
          <w:p w14:paraId="37B2ADA6" w14:textId="14D55A4C" w:rsidR="00071E84" w:rsidRPr="00C34F76" w:rsidRDefault="00426BF2" w:rsidP="00222466">
            <w:pPr>
              <w:pStyle w:val="Information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>0342-6989694</w:t>
            </w:r>
          </w:p>
        </w:tc>
        <w:tc>
          <w:tcPr>
            <w:tcW w:w="831" w:type="dxa"/>
            <w:vMerge/>
          </w:tcPr>
          <w:p w14:paraId="5CBC7EB0" w14:textId="77777777" w:rsidR="00071E84" w:rsidRPr="00C34F76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4655076B" w14:textId="77777777" w:rsidR="00071E84" w:rsidRPr="00C34F76" w:rsidRDefault="00071E84" w:rsidP="005801E5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647A4B" w:rsidRPr="00C34F76" w14:paraId="1EE94C70" w14:textId="77777777" w:rsidTr="0026669F">
        <w:trPr>
          <w:trHeight w:val="205"/>
          <w:jc w:val="center"/>
        </w:trPr>
        <w:tc>
          <w:tcPr>
            <w:tcW w:w="3669" w:type="dxa"/>
            <w:gridSpan w:val="2"/>
            <w:vAlign w:val="center"/>
          </w:tcPr>
          <w:p w14:paraId="77EE7BF7" w14:textId="77777777" w:rsidR="00647A4B" w:rsidRPr="00C34F76" w:rsidRDefault="00647A4B" w:rsidP="00071E8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Merge/>
          </w:tcPr>
          <w:p w14:paraId="1316A72C" w14:textId="77777777" w:rsidR="00647A4B" w:rsidRPr="00C34F76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671800F3" w14:textId="77777777" w:rsidR="00647A4B" w:rsidRPr="00C34F76" w:rsidRDefault="00647A4B" w:rsidP="005801E5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071E84" w:rsidRPr="00C34F76" w14:paraId="18110F65" w14:textId="77777777" w:rsidTr="0026669F">
        <w:trPr>
          <w:trHeight w:val="716"/>
          <w:jc w:val="center"/>
        </w:trPr>
        <w:tc>
          <w:tcPr>
            <w:tcW w:w="821" w:type="dxa"/>
            <w:vAlign w:val="center"/>
          </w:tcPr>
          <w:p w14:paraId="77261636" w14:textId="77777777" w:rsidR="00071E84" w:rsidRPr="00C34F76" w:rsidRDefault="00071E84" w:rsidP="00222466">
            <w:pPr>
              <w:pStyle w:val="Information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  <w:noProof/>
              </w:rPr>
              <w:drawing>
                <wp:inline distT="0" distB="0" distL="0" distR="0" wp14:anchorId="16057EB0" wp14:editId="6BD9E759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  <w:vAlign w:val="center"/>
          </w:tcPr>
          <w:p w14:paraId="0B2F184C" w14:textId="1B457AC8" w:rsidR="00071E84" w:rsidRPr="00C34F76" w:rsidRDefault="00426BF2" w:rsidP="00222466">
            <w:pPr>
              <w:pStyle w:val="Information"/>
              <w:rPr>
                <w:rFonts w:ascii="Times New Roman" w:hAnsi="Times New Roman"/>
              </w:rPr>
            </w:pPr>
            <w:r w:rsidRPr="00C34F76">
              <w:rPr>
                <w:rFonts w:ascii="Times New Roman" w:hAnsi="Times New Roman"/>
              </w:rPr>
              <w:t>alif53096@gmail.com</w:t>
            </w:r>
          </w:p>
        </w:tc>
        <w:tc>
          <w:tcPr>
            <w:tcW w:w="831" w:type="dxa"/>
            <w:vMerge/>
          </w:tcPr>
          <w:p w14:paraId="28C3C6B2" w14:textId="77777777" w:rsidR="00071E84" w:rsidRPr="00C34F76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79AA5F25" w14:textId="77777777" w:rsidR="00071E84" w:rsidRPr="00C34F76" w:rsidRDefault="00071E84" w:rsidP="005801E5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647A4B" w:rsidRPr="00C34F76" w14:paraId="07DA604D" w14:textId="77777777" w:rsidTr="0026669F">
        <w:trPr>
          <w:trHeight w:val="63"/>
          <w:jc w:val="center"/>
        </w:trPr>
        <w:tc>
          <w:tcPr>
            <w:tcW w:w="3669" w:type="dxa"/>
            <w:gridSpan w:val="2"/>
            <w:vAlign w:val="center"/>
          </w:tcPr>
          <w:p w14:paraId="61886065" w14:textId="77777777" w:rsidR="00647A4B" w:rsidRPr="00C34F76" w:rsidRDefault="00647A4B" w:rsidP="00071E8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Merge/>
          </w:tcPr>
          <w:p w14:paraId="47E6E034" w14:textId="77777777" w:rsidR="00647A4B" w:rsidRPr="00C34F76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7F33F8BD" w14:textId="77777777" w:rsidR="00647A4B" w:rsidRPr="00C34F76" w:rsidRDefault="00647A4B" w:rsidP="005801E5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071E84" w:rsidRPr="00C34F76" w14:paraId="75300487" w14:textId="77777777" w:rsidTr="0026669F">
        <w:trPr>
          <w:trHeight w:val="716"/>
          <w:jc w:val="center"/>
        </w:trPr>
        <w:tc>
          <w:tcPr>
            <w:tcW w:w="821" w:type="dxa"/>
            <w:vAlign w:val="center"/>
          </w:tcPr>
          <w:p w14:paraId="5FAD2457" w14:textId="3A73E416" w:rsidR="00071E84" w:rsidRPr="00C34F76" w:rsidRDefault="00071E84" w:rsidP="00222466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2848" w:type="dxa"/>
            <w:vAlign w:val="center"/>
          </w:tcPr>
          <w:p w14:paraId="10580A8E" w14:textId="3A73E416" w:rsidR="00071E84" w:rsidRPr="00C34F76" w:rsidRDefault="00071E84" w:rsidP="00222466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831" w:type="dxa"/>
            <w:vMerge/>
          </w:tcPr>
          <w:p w14:paraId="1C99A11C" w14:textId="77777777" w:rsidR="00071E84" w:rsidRPr="00C34F76" w:rsidRDefault="00071E84" w:rsidP="0007309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4CC67980" w14:textId="77777777" w:rsidR="00071E84" w:rsidRPr="00C34F76" w:rsidRDefault="00071E84" w:rsidP="005801E5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647A4B" w:rsidRPr="00C34F76" w14:paraId="0DE919FA" w14:textId="77777777" w:rsidTr="0026669F">
        <w:trPr>
          <w:trHeight w:val="2776"/>
          <w:jc w:val="center"/>
        </w:trPr>
        <w:tc>
          <w:tcPr>
            <w:tcW w:w="3669" w:type="dxa"/>
            <w:gridSpan w:val="2"/>
          </w:tcPr>
          <w:p w14:paraId="4E2AB7DD" w14:textId="78591B2F" w:rsidR="00647A4B" w:rsidRPr="00C34F76" w:rsidRDefault="007443A0" w:rsidP="007443A0">
            <w:pPr>
              <w:pStyle w:val="Heading3"/>
              <w:rPr>
                <w:rFonts w:ascii="Times New Roman" w:hAnsi="Times New Roman" w:cs="Times New Roman"/>
              </w:rPr>
            </w:pPr>
            <w:r w:rsidRPr="00C34F76">
              <w:rPr>
                <w:rFonts w:ascii="Times New Roman" w:hAnsi="Times New Roman" w:cs="Times New Roman"/>
              </w:rPr>
              <w:t>Objective</w:t>
            </w:r>
          </w:p>
          <w:p w14:paraId="57DC66D6" w14:textId="7712D7EB" w:rsidR="007443A0" w:rsidRPr="00C34F76" w:rsidRDefault="00362B03" w:rsidP="007443A0">
            <w:pPr>
              <w:pStyle w:val="Informati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p</w:t>
            </w:r>
            <w:r w:rsidR="008F1F3A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 xml:space="preserve">rsue my </w:t>
            </w:r>
            <w:r w:rsidR="00692A1C">
              <w:rPr>
                <w:rFonts w:ascii="Times New Roman" w:hAnsi="Times New Roman"/>
              </w:rPr>
              <w:t>career in a progressive &amp; professionally managed organization</w:t>
            </w:r>
            <w:r w:rsidR="00067D2D">
              <w:rPr>
                <w:rFonts w:ascii="Times New Roman" w:hAnsi="Times New Roman"/>
              </w:rPr>
              <w:t xml:space="preserve">, this will provide adequate opportunities &amp; environment to draw upon </w:t>
            </w:r>
            <w:r w:rsidR="00D25DE8">
              <w:rPr>
                <w:rFonts w:ascii="Times New Roman" w:hAnsi="Times New Roman"/>
              </w:rPr>
              <w:t>my knowledge, experience &amp; clear strengths for mental benefits.</w:t>
            </w:r>
          </w:p>
        </w:tc>
        <w:tc>
          <w:tcPr>
            <w:tcW w:w="831" w:type="dxa"/>
          </w:tcPr>
          <w:p w14:paraId="3D61F982" w14:textId="77777777" w:rsidR="00647A4B" w:rsidRPr="00C34F76" w:rsidRDefault="00647A4B" w:rsidP="00222466">
            <w:pPr>
              <w:rPr>
                <w:rFonts w:ascii="Times New Roman" w:hAnsi="Times New Roman"/>
              </w:rPr>
            </w:pPr>
          </w:p>
        </w:tc>
        <w:tc>
          <w:tcPr>
            <w:tcW w:w="6122" w:type="dxa"/>
            <w:vMerge/>
          </w:tcPr>
          <w:p w14:paraId="72ADBAED" w14:textId="77777777" w:rsidR="00647A4B" w:rsidRPr="00C34F76" w:rsidRDefault="00647A4B" w:rsidP="00222466">
            <w:pPr>
              <w:rPr>
                <w:rFonts w:ascii="Times New Roman" w:hAnsi="Times New Roman"/>
              </w:rPr>
            </w:pPr>
          </w:p>
        </w:tc>
      </w:tr>
    </w:tbl>
    <w:p w14:paraId="4296334F" w14:textId="77777777" w:rsidR="007F5B63" w:rsidRPr="00C34F76" w:rsidRDefault="007F5B63" w:rsidP="00CE1E3D">
      <w:pPr>
        <w:pStyle w:val="BodyText"/>
        <w:rPr>
          <w:rFonts w:ascii="Times New Roman" w:hAnsi="Times New Roman"/>
        </w:rPr>
      </w:pPr>
    </w:p>
    <w:sectPr w:rsidR="007F5B63" w:rsidRPr="00C34F76" w:rsidSect="00647A4B">
      <w:headerReference w:type="default" r:id="rId16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F60D" w14:textId="77777777" w:rsidR="00073099" w:rsidRDefault="00073099" w:rsidP="00590471">
      <w:r>
        <w:separator/>
      </w:r>
    </w:p>
  </w:endnote>
  <w:endnote w:type="continuationSeparator" w:id="0">
    <w:p w14:paraId="3992AD1A" w14:textId="77777777" w:rsidR="00073099" w:rsidRDefault="00073099" w:rsidP="00590471">
      <w:r>
        <w:continuationSeparator/>
      </w:r>
    </w:p>
  </w:endnote>
  <w:endnote w:type="continuationNotice" w:id="1">
    <w:p w14:paraId="7C5EA637" w14:textId="77777777" w:rsidR="00073099" w:rsidRDefault="000730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6319" w14:textId="77777777" w:rsidR="00073099" w:rsidRDefault="00073099" w:rsidP="00590471">
      <w:r>
        <w:separator/>
      </w:r>
    </w:p>
  </w:footnote>
  <w:footnote w:type="continuationSeparator" w:id="0">
    <w:p w14:paraId="21CBD90E" w14:textId="77777777" w:rsidR="00073099" w:rsidRDefault="00073099" w:rsidP="00590471">
      <w:r>
        <w:continuationSeparator/>
      </w:r>
    </w:p>
  </w:footnote>
  <w:footnote w:type="continuationNotice" w:id="1">
    <w:p w14:paraId="1132414E" w14:textId="77777777" w:rsidR="00073099" w:rsidRDefault="0007309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EA0E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4BD9F0" wp14:editId="06F4B218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8B34EF3" id="Group 8" o:spid="_x0000_s1026" alt="decorative elements&#10;" style="position:absolute;margin-left:0;margin-top:0;width:257.7pt;height:11in;z-index:251658240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TTbwoAAIs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9674F"/>
    <w:multiLevelType w:val="hybridMultilevel"/>
    <w:tmpl w:val="C506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4155D"/>
    <w:multiLevelType w:val="hybridMultilevel"/>
    <w:tmpl w:val="944A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13587"/>
    <w:multiLevelType w:val="hybridMultilevel"/>
    <w:tmpl w:val="83E8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7FB3"/>
    <w:multiLevelType w:val="hybridMultilevel"/>
    <w:tmpl w:val="90CA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09193">
    <w:abstractNumId w:val="5"/>
  </w:num>
  <w:num w:numId="2" w16cid:durableId="661129082">
    <w:abstractNumId w:val="6"/>
  </w:num>
  <w:num w:numId="3" w16cid:durableId="370498113">
    <w:abstractNumId w:val="4"/>
  </w:num>
  <w:num w:numId="4" w16cid:durableId="372730978">
    <w:abstractNumId w:val="4"/>
    <w:lvlOverride w:ilvl="0">
      <w:startOverride w:val="1"/>
    </w:lvlOverride>
  </w:num>
  <w:num w:numId="5" w16cid:durableId="1127550446">
    <w:abstractNumId w:val="8"/>
  </w:num>
  <w:num w:numId="6" w16cid:durableId="1394429724">
    <w:abstractNumId w:val="3"/>
  </w:num>
  <w:num w:numId="7" w16cid:durableId="2080518595">
    <w:abstractNumId w:val="2"/>
  </w:num>
  <w:num w:numId="8" w16cid:durableId="1951276036">
    <w:abstractNumId w:val="1"/>
  </w:num>
  <w:num w:numId="9" w16cid:durableId="1452288653">
    <w:abstractNumId w:val="0"/>
  </w:num>
  <w:num w:numId="10" w16cid:durableId="724064154">
    <w:abstractNumId w:val="10"/>
  </w:num>
  <w:num w:numId="11" w16cid:durableId="1383867998">
    <w:abstractNumId w:val="11"/>
  </w:num>
  <w:num w:numId="12" w16cid:durableId="247464783">
    <w:abstractNumId w:val="9"/>
  </w:num>
  <w:num w:numId="13" w16cid:durableId="190386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F2"/>
    <w:rsid w:val="00060042"/>
    <w:rsid w:val="00067D2D"/>
    <w:rsid w:val="00071E84"/>
    <w:rsid w:val="00073099"/>
    <w:rsid w:val="000B37CD"/>
    <w:rsid w:val="000F7D04"/>
    <w:rsid w:val="001022DD"/>
    <w:rsid w:val="00107B14"/>
    <w:rsid w:val="00142F43"/>
    <w:rsid w:val="0014389A"/>
    <w:rsid w:val="0014550D"/>
    <w:rsid w:val="00150ABD"/>
    <w:rsid w:val="00165697"/>
    <w:rsid w:val="001F5586"/>
    <w:rsid w:val="00222466"/>
    <w:rsid w:val="00261C76"/>
    <w:rsid w:val="0026669F"/>
    <w:rsid w:val="002D72BC"/>
    <w:rsid w:val="002E5E62"/>
    <w:rsid w:val="00362B03"/>
    <w:rsid w:val="00377ABC"/>
    <w:rsid w:val="003911FB"/>
    <w:rsid w:val="00426BF2"/>
    <w:rsid w:val="00472C27"/>
    <w:rsid w:val="004779CF"/>
    <w:rsid w:val="004A751D"/>
    <w:rsid w:val="004B4268"/>
    <w:rsid w:val="00507E82"/>
    <w:rsid w:val="005236AE"/>
    <w:rsid w:val="00542A7C"/>
    <w:rsid w:val="00555003"/>
    <w:rsid w:val="00557635"/>
    <w:rsid w:val="005801E5"/>
    <w:rsid w:val="00587DBA"/>
    <w:rsid w:val="00590471"/>
    <w:rsid w:val="005D01FA"/>
    <w:rsid w:val="006009AA"/>
    <w:rsid w:val="00647A4B"/>
    <w:rsid w:val="00692A1C"/>
    <w:rsid w:val="006D29FA"/>
    <w:rsid w:val="006D5666"/>
    <w:rsid w:val="0070289C"/>
    <w:rsid w:val="00716927"/>
    <w:rsid w:val="00735D93"/>
    <w:rsid w:val="007443A0"/>
    <w:rsid w:val="00756D02"/>
    <w:rsid w:val="00762B8F"/>
    <w:rsid w:val="007703AC"/>
    <w:rsid w:val="007C527C"/>
    <w:rsid w:val="007F54A0"/>
    <w:rsid w:val="007F5B63"/>
    <w:rsid w:val="007F6245"/>
    <w:rsid w:val="00846CB9"/>
    <w:rsid w:val="008472E9"/>
    <w:rsid w:val="008645E8"/>
    <w:rsid w:val="008B5229"/>
    <w:rsid w:val="008C2CFC"/>
    <w:rsid w:val="008F1F3A"/>
    <w:rsid w:val="008F6E2E"/>
    <w:rsid w:val="009512D3"/>
    <w:rsid w:val="00986CC0"/>
    <w:rsid w:val="009924AA"/>
    <w:rsid w:val="00995CA4"/>
    <w:rsid w:val="009B07FA"/>
    <w:rsid w:val="009C2E65"/>
    <w:rsid w:val="009E3967"/>
    <w:rsid w:val="00A1196A"/>
    <w:rsid w:val="00A35586"/>
    <w:rsid w:val="00A35685"/>
    <w:rsid w:val="00A66C46"/>
    <w:rsid w:val="00A7190D"/>
    <w:rsid w:val="00A7436B"/>
    <w:rsid w:val="00AA2A38"/>
    <w:rsid w:val="00AC0979"/>
    <w:rsid w:val="00AC18D1"/>
    <w:rsid w:val="00AD6AF6"/>
    <w:rsid w:val="00AF237A"/>
    <w:rsid w:val="00B26246"/>
    <w:rsid w:val="00B33775"/>
    <w:rsid w:val="00B441A7"/>
    <w:rsid w:val="00B6466C"/>
    <w:rsid w:val="00BA13FE"/>
    <w:rsid w:val="00BF4D49"/>
    <w:rsid w:val="00C157C0"/>
    <w:rsid w:val="00C34F76"/>
    <w:rsid w:val="00C36409"/>
    <w:rsid w:val="00C4452C"/>
    <w:rsid w:val="00C6650F"/>
    <w:rsid w:val="00CE1E3D"/>
    <w:rsid w:val="00CE7305"/>
    <w:rsid w:val="00D25DE8"/>
    <w:rsid w:val="00D6557B"/>
    <w:rsid w:val="00D7714C"/>
    <w:rsid w:val="00D900D7"/>
    <w:rsid w:val="00D92595"/>
    <w:rsid w:val="00DF2F8A"/>
    <w:rsid w:val="00E1232B"/>
    <w:rsid w:val="00E12ABE"/>
    <w:rsid w:val="00E43EAF"/>
    <w:rsid w:val="00E638BE"/>
    <w:rsid w:val="00E74F40"/>
    <w:rsid w:val="00E871B8"/>
    <w:rsid w:val="00E90A60"/>
    <w:rsid w:val="00E973F9"/>
    <w:rsid w:val="00EB7708"/>
    <w:rsid w:val="00EE56AC"/>
    <w:rsid w:val="00EE7E09"/>
    <w:rsid w:val="00F0223C"/>
    <w:rsid w:val="00F51250"/>
    <w:rsid w:val="00F574E5"/>
    <w:rsid w:val="00FA37E0"/>
    <w:rsid w:val="00FA6AE1"/>
    <w:rsid w:val="00FC5D9B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FFABC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f045631-b047-486b-a4b1-f8a4c63140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1417AD5BDC3428ECC114CFAB456E4" ma:contentTypeVersion="4" ma:contentTypeDescription="Create a new document." ma:contentTypeScope="" ma:versionID="cb276e51fe360d95cd068480d709441a">
  <xsd:schema xmlns:xsd="http://www.w3.org/2001/XMLSchema" xmlns:xs="http://www.w3.org/2001/XMLSchema" xmlns:p="http://schemas.microsoft.com/office/2006/metadata/properties" xmlns:ns3="4f045631-b047-486b-a4b1-f8a4c6314026" targetNamespace="http://schemas.microsoft.com/office/2006/metadata/properties" ma:root="true" ma:fieldsID="3d94fa1768e98de0bcd2586808b34d0b" ns3:_="">
    <xsd:import namespace="4f045631-b047-486b-a4b1-f8a4c63140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45631-b047-486b-a4b1-f8a4c6314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4f045631-b047-486b-a4b1-f8a4c631402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C893005-AF5D-4C53-85C6-7ECBCCEE7E7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f045631-b047-486b-a4b1-f8a4c631402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2022-06-03T19:49:00Z</dcterms:created>
  <dcterms:modified xsi:type="dcterms:W3CDTF">2022-06-03T19:49:00Z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0x0101008011417AD5BDC3428ECC114CFAB456E4</vt:lpwstr>
  </property>
</Properties>
</file>